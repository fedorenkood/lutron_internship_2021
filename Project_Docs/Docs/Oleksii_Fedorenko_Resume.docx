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261CBF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261CBF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261CBF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022B9411" w:rsidR="00AF2ABA" w:rsidRPr="00AF2ABA" w:rsidRDefault="007F304C" w:rsidP="00AF2ABA">
            <w:pPr>
              <w:pStyle w:val="Heading1"/>
            </w:pPr>
            <w:r w:rsidRPr="007F304C">
              <w:t>WORK EXPERIENCE</w:t>
            </w:r>
          </w:p>
        </w:tc>
      </w:tr>
      <w:tr w:rsidR="00BD5FD7" w:rsidRPr="001700F2" w14:paraId="69519D12" w14:textId="77777777" w:rsidTr="007F304C">
        <w:trPr>
          <w:trHeight w:val="423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30DC375C" w14:textId="4F08273B" w:rsidR="00033A0A" w:rsidRPr="00033A0A" w:rsidRDefault="00033A0A" w:rsidP="00033A0A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0" w:name="_Hlk67573508"/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Software Engineer Intern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Lutron</w:t>
            </w:r>
          </w:p>
          <w:p w14:paraId="0B449C04" w14:textId="0961FCF2" w:rsidR="00033A0A" w:rsidRPr="00033A0A" w:rsidRDefault="00033A0A" w:rsidP="00033A0A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202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August 2021</w:t>
            </w:r>
            <w:r w:rsidRPr="00033A0A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Austin, TX</w:t>
            </w:r>
          </w:p>
          <w:p w14:paraId="023F7AF3" w14:textId="77777777" w:rsidR="001757BB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Worked on an initiative aimed to redesign and speed up the process of creating and adjusting complex lighting scenes</w:t>
            </w:r>
            <w:r w:rsidR="001757BB">
              <w:rPr>
                <w:color w:val="404040" w:themeColor="text1" w:themeTint="BF"/>
                <w:sz w:val="20"/>
              </w:rPr>
              <w:t>.</w:t>
            </w:r>
          </w:p>
          <w:p w14:paraId="75550D72" w14:textId="30E04050" w:rsidR="00A55278" w:rsidRDefault="001757BB" w:rsidP="001757BB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Implemented a feature i</w:t>
            </w:r>
            <w:r w:rsidR="00A55278" w:rsidRPr="00A55278">
              <w:rPr>
                <w:color w:val="404040" w:themeColor="text1" w:themeTint="BF"/>
                <w:sz w:val="20"/>
              </w:rPr>
              <w:t>n the</w:t>
            </w:r>
            <w:r>
              <w:rPr>
                <w:color w:val="404040" w:themeColor="text1" w:themeTint="BF"/>
                <w:sz w:val="20"/>
              </w:rPr>
              <w:t xml:space="preserve"> corporate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software that runs on the C# </w:t>
            </w:r>
            <w:r w:rsidR="00A55278">
              <w:rPr>
                <w:color w:val="404040" w:themeColor="text1" w:themeTint="BF"/>
                <w:sz w:val="20"/>
              </w:rPr>
              <w:t>(</w:t>
            </w:r>
            <w:r w:rsidR="00A55278" w:rsidRPr="00A55278">
              <w:rPr>
                <w:color w:val="404040" w:themeColor="text1" w:themeTint="BF"/>
                <w:sz w:val="20"/>
              </w:rPr>
              <w:t>.NET</w:t>
            </w:r>
            <w:r w:rsidR="00A55278">
              <w:rPr>
                <w:color w:val="404040" w:themeColor="text1" w:themeTint="BF"/>
                <w:sz w:val="20"/>
              </w:rPr>
              <w:t>)</w:t>
            </w:r>
            <w:r w:rsidR="00A55278" w:rsidRPr="00A55278">
              <w:rPr>
                <w:color w:val="404040" w:themeColor="text1" w:themeTint="BF"/>
                <w:sz w:val="20"/>
              </w:rPr>
              <w:t xml:space="preserve"> WPF UI framework.</w:t>
            </w:r>
          </w:p>
          <w:p w14:paraId="48A9D5D7" w14:textId="1E8D4DAE" w:rsidR="00033A0A" w:rsidRPr="00033A0A" w:rsidRDefault="00A55278" w:rsidP="00A55278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A55278">
              <w:rPr>
                <w:color w:val="404040" w:themeColor="text1" w:themeTint="BF"/>
                <w:sz w:val="20"/>
              </w:rPr>
              <w:t>Implemented a</w:t>
            </w:r>
            <w:r w:rsidR="001757BB">
              <w:rPr>
                <w:color w:val="404040" w:themeColor="text1" w:themeTint="BF"/>
                <w:sz w:val="20"/>
              </w:rPr>
              <w:t xml:space="preserve">n API Client </w:t>
            </w:r>
            <w:r w:rsidRPr="00A55278">
              <w:rPr>
                <w:color w:val="404040" w:themeColor="text1" w:themeTint="BF"/>
                <w:sz w:val="20"/>
              </w:rPr>
              <w:t>that allows to communicate with AWS services in an application with over 1.7 million lines of code.</w:t>
            </w:r>
          </w:p>
          <w:p w14:paraId="7725526F" w14:textId="6D0B67F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Research Assistant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(</w:t>
            </w:r>
            <w:r w:rsidR="007254E6"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Android Developer</w:t>
            </w:r>
            <w:r w:rsidR="007254E6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)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 | Case Western Reserve University</w:t>
            </w:r>
          </w:p>
          <w:p w14:paraId="6DD85E83" w14:textId="079C52B9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–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Present</w:t>
            </w:r>
            <w:r w:rsidR="00592E1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Cleveland, OH</w:t>
            </w:r>
          </w:p>
          <w:p w14:paraId="6B2B1463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 an Android app for the gathering of health survey data from research participants.</w:t>
            </w:r>
          </w:p>
          <w:p w14:paraId="6EBA1C30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Implemented Google Fit integration and data collection.</w:t>
            </w:r>
          </w:p>
          <w:p w14:paraId="74D851F3" w14:textId="77777777" w:rsidR="007F304C" w:rsidRP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Integrated communication with a Python Flask server.</w:t>
            </w:r>
          </w:p>
          <w:p w14:paraId="29CCC280" w14:textId="47BB0BB9" w:rsidR="007F304C" w:rsidRDefault="007F304C" w:rsidP="007F304C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Participated in data analysis.</w:t>
            </w:r>
          </w:p>
          <w:p w14:paraId="462061AB" w14:textId="172F0552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Android Developer | MasSMS </w:t>
            </w:r>
            <w:r w:rsidR="005A7450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Personal </w:t>
            </w: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Project</w:t>
            </w:r>
          </w:p>
          <w:p w14:paraId="634FC5DF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May 2020 – July 2020</w:t>
            </w:r>
          </w:p>
          <w:p w14:paraId="0666EA4F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Worked in a team to design an app that can send individual SMS to groups of contacts that can be imported from Excel.</w:t>
            </w:r>
          </w:p>
          <w:p w14:paraId="35379A90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Designed android app architecture in Java using MVP design pattern.</w:t>
            </w:r>
          </w:p>
          <w:p w14:paraId="3131533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Developed conversion methods and worked with JSON</w:t>
            </w:r>
          </w:p>
          <w:p w14:paraId="4C514036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Worked extensively with SQLite database and Internal memory </w:t>
            </w:r>
          </w:p>
          <w:p w14:paraId="38941DDB" w14:textId="2D17F95F" w:rsidR="007F304C" w:rsidRPr="007F304C" w:rsidRDefault="00261CBF" w:rsidP="00A8475C">
            <w:pPr>
              <w:numPr>
                <w:ilvl w:val="0"/>
                <w:numId w:val="8"/>
              </w:numPr>
              <w:spacing w:line="288" w:lineRule="auto"/>
              <w:ind w:left="342" w:hanging="198"/>
              <w:rPr>
                <w:color w:val="BF9268" w:themeColor="accent2"/>
                <w:sz w:val="20"/>
                <w:u w:val="single"/>
              </w:rPr>
            </w:pPr>
            <w:hyperlink r:id="rId14" w:history="1">
              <w:r w:rsidR="007F304C" w:rsidRPr="007F304C">
                <w:rPr>
                  <w:color w:val="BF9268" w:themeColor="accent2"/>
                  <w:sz w:val="20"/>
                  <w:u w:val="single"/>
                </w:rPr>
                <w:t>github.com/fedorenkood/MasSMS</w:t>
              </w:r>
            </w:hyperlink>
          </w:p>
          <w:p w14:paraId="2F4E7FA5" w14:textId="77777777" w:rsidR="007F304C" w:rsidRPr="007F304C" w:rsidRDefault="007F304C" w:rsidP="007F304C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Full-Stack Web Developer </w:t>
            </w:r>
            <w:bookmarkEnd w:id="0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| </w:t>
            </w:r>
            <w:bookmarkStart w:id="1" w:name="_Hlk67573533"/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Freelance, self-employed</w:t>
            </w:r>
            <w:bookmarkEnd w:id="1"/>
          </w:p>
          <w:p w14:paraId="718399EE" w14:textId="77777777" w:rsidR="007F304C" w:rsidRPr="007F304C" w:rsidRDefault="007F304C" w:rsidP="007F304C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7F304C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June 2017 – August 2019</w:t>
            </w:r>
          </w:p>
          <w:p w14:paraId="60B53A1E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bookmarkStart w:id="2" w:name="_Hlk67573561"/>
            <w:r w:rsidRPr="007F304C">
              <w:rPr>
                <w:color w:val="404040" w:themeColor="text1" w:themeTint="BF"/>
                <w:sz w:val="20"/>
              </w:rPr>
              <w:t>Developed more than 10 websites from scratch, which includes: communication with clients, SEO optimization</w:t>
            </w:r>
          </w:p>
          <w:p w14:paraId="23837814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UI and UX: HTML, JavaScript frameworks: jQuery, Bootstrap, Grid, Flex (menus, accordion, sliders, carousels, etc.)</w:t>
            </w:r>
          </w:p>
          <w:p w14:paraId="05A24F51" w14:textId="77777777" w:rsidR="007F304C" w:rsidRPr="007F304C" w:rsidRDefault="007F304C" w:rsidP="007F304C">
            <w:pPr>
              <w:numPr>
                <w:ilvl w:val="0"/>
                <w:numId w:val="8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Back-end: Ajax + database (SQL), Node.js, Installing CMS (WordPress, MODX, OpenCart), e-commerce, custom plugins. </w:t>
            </w:r>
          </w:p>
          <w:p w14:paraId="3EC984CF" w14:textId="77777777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>Managing websites through SHH and FTP (PuTTY, Linux)</w:t>
            </w:r>
          </w:p>
          <w:p w14:paraId="53F8BD62" w14:textId="41C913FB" w:rsidR="007F304C" w:rsidRPr="007F304C" w:rsidRDefault="007F304C" w:rsidP="007F304C">
            <w:pPr>
              <w:numPr>
                <w:ilvl w:val="0"/>
                <w:numId w:val="7"/>
              </w:numPr>
              <w:spacing w:line="288" w:lineRule="auto"/>
              <w:ind w:left="360" w:hanging="216"/>
              <w:rPr>
                <w:color w:val="404040" w:themeColor="text1" w:themeTint="BF"/>
                <w:sz w:val="20"/>
              </w:rPr>
            </w:pPr>
            <w:r w:rsidRPr="007F304C">
              <w:rPr>
                <w:color w:val="404040" w:themeColor="text1" w:themeTint="BF"/>
                <w:sz w:val="20"/>
              </w:rPr>
              <w:t xml:space="preserve">Recent Projects: </w:t>
            </w:r>
            <w:hyperlink r:id="rId15" w:history="1">
              <w:r w:rsidRPr="007F304C">
                <w:rPr>
                  <w:color w:val="BF9268" w:themeColor="accent2"/>
                  <w:sz w:val="20"/>
                  <w:u w:val="single"/>
                </w:rPr>
                <w:t>tmsintl.com.ua/credits</w:t>
              </w:r>
            </w:hyperlink>
            <w:r w:rsidRPr="007F304C">
              <w:rPr>
                <w:color w:val="404040" w:themeColor="text1" w:themeTint="BF"/>
                <w:sz w:val="20"/>
              </w:rPr>
              <w:t xml:space="preserve"> </w:t>
            </w:r>
          </w:p>
          <w:bookmarkEnd w:id="2"/>
          <w:p w14:paraId="391CE541" w14:textId="77777777" w:rsidR="001032E9" w:rsidRPr="00C050A4" w:rsidRDefault="001032E9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Teacher Assistant |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Case Western Reserve University</w:t>
            </w:r>
          </w:p>
          <w:p w14:paraId="2493BE7D" w14:textId="7777777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January 2020 - 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Present</w:t>
            </w: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|</w:t>
            </w:r>
            <w:r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 xml:space="preserve"> Cleveland, OH</w:t>
            </w:r>
          </w:p>
          <w:p w14:paraId="52FF8D03" w14:textId="7E06127C" w:rsidR="001032E9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</w:t>
            </w:r>
            <w:r>
              <w:rPr>
                <w:color w:val="404040" w:themeColor="text1" w:themeTint="BF"/>
                <w:sz w:val="20"/>
              </w:rPr>
              <w:t>8</w:t>
            </w:r>
            <w:r w:rsidRPr="00C050A4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>MATLAB</w:t>
            </w:r>
            <w:r w:rsidRPr="00C050A4">
              <w:rPr>
                <w:color w:val="404040" w:themeColor="text1" w:themeTint="BF"/>
                <w:sz w:val="20"/>
              </w:rPr>
              <w:t xml:space="preserve"> sections. </w:t>
            </w:r>
            <w:r w:rsidRPr="001032E9">
              <w:rPr>
                <w:color w:val="404040" w:themeColor="text1" w:themeTint="BF"/>
                <w:sz w:val="20"/>
              </w:rPr>
              <w:t>Improved and reviewed assignments.</w:t>
            </w:r>
          </w:p>
          <w:p w14:paraId="30D1907F" w14:textId="77777777" w:rsid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</w:t>
            </w:r>
            <w:r>
              <w:rPr>
                <w:color w:val="404040" w:themeColor="text1" w:themeTint="BF"/>
                <w:sz w:val="20"/>
              </w:rPr>
              <w:t>400</w:t>
            </w:r>
            <w:r w:rsidRPr="00C050A4">
              <w:rPr>
                <w:color w:val="404040" w:themeColor="text1" w:themeTint="BF"/>
                <w:sz w:val="20"/>
              </w:rPr>
              <w:t xml:space="preserve"> coding projects and </w:t>
            </w:r>
            <w:r>
              <w:rPr>
                <w:color w:val="404040" w:themeColor="text1" w:themeTint="BF"/>
                <w:sz w:val="20"/>
              </w:rPr>
              <w:t>labs.</w:t>
            </w:r>
          </w:p>
          <w:p w14:paraId="2991BD54" w14:textId="77777777" w:rsidR="001032E9" w:rsidRPr="00C050A4" w:rsidRDefault="001032E9" w:rsidP="001032E9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bookmarkStart w:id="3" w:name="_Hlk67573648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</w:t>
            </w:r>
            <w:bookmarkEnd w:id="3"/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| Brigham Young University-Idaho</w:t>
            </w:r>
          </w:p>
          <w:p w14:paraId="5718F5FD" w14:textId="77777777" w:rsidR="001032E9" w:rsidRPr="00C050A4" w:rsidRDefault="001032E9" w:rsidP="001032E9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73A1C6C5" w14:textId="77777777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205367EF" w14:textId="77777777" w:rsidR="001032E9" w:rsidRPr="00C050A4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a 1000 coding projects and </w:t>
            </w:r>
            <w:proofErr w:type="spellStart"/>
            <w:r w:rsidRPr="00C050A4">
              <w:rPr>
                <w:color w:val="404040" w:themeColor="text1" w:themeTint="BF"/>
                <w:sz w:val="20"/>
              </w:rPr>
              <w:t>homework</w:t>
            </w:r>
            <w:r>
              <w:rPr>
                <w:color w:val="404040" w:themeColor="text1" w:themeTint="BF"/>
                <w:sz w:val="20"/>
              </w:rPr>
              <w:t>s</w:t>
            </w:r>
            <w:proofErr w:type="spellEnd"/>
          </w:p>
          <w:p w14:paraId="1DBCA6A4" w14:textId="3C190AB2" w:rsidR="009C106C" w:rsidRPr="001032E9" w:rsidRDefault="001032E9" w:rsidP="001032E9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Led</w:t>
            </w:r>
            <w:r w:rsidRPr="00C050A4">
              <w:rPr>
                <w:color w:val="404040" w:themeColor="text1" w:themeTint="BF"/>
                <w:sz w:val="20"/>
              </w:rPr>
              <w:t xml:space="preserve"> Computer Science help lab</w:t>
            </w:r>
            <w:r>
              <w:rPr>
                <w:color w:val="404040" w:themeColor="text1" w:themeTint="BF"/>
                <w:sz w:val="20"/>
              </w:rPr>
              <w:t xml:space="preserve"> with more than 20 students.</w:t>
            </w:r>
          </w:p>
        </w:tc>
      </w:tr>
      <w:tr w:rsidR="004E2D80" w:rsidRPr="001700F2" w14:paraId="56AD620A" w14:textId="77777777" w:rsidTr="00A65238">
        <w:trPr>
          <w:trHeight w:val="2736"/>
        </w:trPr>
        <w:tc>
          <w:tcPr>
            <w:tcW w:w="3930" w:type="dxa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932C41A" w:rsidR="004E2D80" w:rsidRDefault="004E2D80" w:rsidP="00A70FDE">
            <w:pPr>
              <w:pStyle w:val="Text"/>
            </w:pPr>
            <w:r w:rsidRPr="0018689A">
              <w:t>C++</w:t>
            </w:r>
            <w:r w:rsidR="00E44E3A">
              <w:t>, C#, .NET, WPF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62DA8C8C" w14:textId="365F841F" w:rsidR="002160A8" w:rsidRPr="001F3E10" w:rsidRDefault="00091973" w:rsidP="001F3E10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F6FE688" w:rsidR="00091973" w:rsidRDefault="001F3E10" w:rsidP="00091973">
            <w:pPr>
              <w:pStyle w:val="Subtitle"/>
            </w:pPr>
            <w:r>
              <w:t>Activities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091973"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1C6A6351" w14:textId="18A58838" w:rsidR="00091973" w:rsidRDefault="001F3E10" w:rsidP="008C7B25">
            <w:pPr>
              <w:pStyle w:val="Text"/>
            </w:pPr>
            <w:r>
              <w:t>ZBT fraternity, Hackathon CWRU, ICPC, Google Developer Student Club, Entrepreneurship Club</w:t>
            </w:r>
            <w:r w:rsidR="003B0647">
              <w:t>, Wall Street Trek</w:t>
            </w:r>
          </w:p>
          <w:p w14:paraId="4FE67450" w14:textId="77777777" w:rsidR="002160A8" w:rsidRPr="002160A8" w:rsidRDefault="002160A8" w:rsidP="002160A8">
            <w:pPr>
              <w:spacing w:before="160" w:after="160"/>
              <w:rPr>
                <w:rFonts w:cs="Times New Roman (Body CS)"/>
                <w:caps/>
                <w:color w:val="303848" w:themeColor="accent1"/>
                <w:spacing w:val="80"/>
              </w:rPr>
            </w:pPr>
            <w:r w:rsidRPr="002160A8">
              <w:rPr>
                <w:rFonts w:cs="Times New Roman (Body CS)"/>
                <w:caps/>
                <w:color w:val="303848" w:themeColor="accent1"/>
                <w:spacing w:val="80"/>
              </w:rPr>
              <w:t>AWARDS</w:t>
            </w:r>
            <w:sdt>
              <w:sdtPr>
                <w:rPr>
                  <w:rFonts w:cs="Times New Roman (Body CS)"/>
                  <w:caps/>
                  <w:color w:val="303848" w:themeColor="accent1"/>
                  <w:spacing w:val="80"/>
                </w:rPr>
                <w:id w:val="-399827160"/>
                <w:placeholder>
                  <w:docPart w:val="0D4E4BE63C60492696BC7292EA24B3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2160A8">
                  <w:rPr>
                    <w:rFonts w:cs="Times New Roman (Body CS)"/>
                    <w:b/>
                    <w:bCs/>
                    <w:caps/>
                    <w:color w:val="BF9268" w:themeColor="accent2"/>
                    <w:spacing w:val="80"/>
                  </w:rPr>
                  <w:t>—</w:t>
                </w:r>
              </w:sdtContent>
            </w:sdt>
          </w:p>
          <w:p w14:paraId="08BF51C0" w14:textId="77777777" w:rsidR="002160A8" w:rsidRPr="002160A8" w:rsidRDefault="002160A8" w:rsidP="002160A8">
            <w:r w:rsidRPr="002160A8">
              <w:rPr>
                <w:color w:val="404040" w:themeColor="text1" w:themeTint="BF"/>
                <w:sz w:val="20"/>
              </w:rPr>
              <w:t>Dean’s High Honors List at CWRU</w:t>
            </w:r>
          </w:p>
          <w:p w14:paraId="2EAFDC69" w14:textId="77777777" w:rsidR="002160A8" w:rsidRPr="002160A8" w:rsidRDefault="002160A8" w:rsidP="002160A8">
            <w:pPr>
              <w:spacing w:line="288" w:lineRule="auto"/>
              <w:rPr>
                <w:color w:val="404040" w:themeColor="text1" w:themeTint="BF"/>
                <w:sz w:val="20"/>
              </w:rPr>
            </w:pPr>
            <w:r w:rsidRPr="002160A8">
              <w:rPr>
                <w:color w:val="404040" w:themeColor="text1" w:themeTint="BF"/>
                <w:sz w:val="20"/>
              </w:rPr>
              <w:t>Full-tuition CWRU Scholarship</w:t>
            </w:r>
          </w:p>
          <w:p w14:paraId="2B6D6F50" w14:textId="2BA781AF" w:rsidR="002160A8" w:rsidRPr="002160A8" w:rsidRDefault="002160A8" w:rsidP="002160A8"/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6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4F023" w14:textId="77777777" w:rsidR="00261CBF" w:rsidRDefault="00261CBF" w:rsidP="00F316AD">
      <w:r>
        <w:separator/>
      </w:r>
    </w:p>
  </w:endnote>
  <w:endnote w:type="continuationSeparator" w:id="0">
    <w:p w14:paraId="0960F081" w14:textId="77777777" w:rsidR="00261CBF" w:rsidRDefault="00261CB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FA8E" w14:textId="77777777" w:rsidR="00261CBF" w:rsidRDefault="00261CBF" w:rsidP="00F316AD">
      <w:r>
        <w:separator/>
      </w:r>
    </w:p>
  </w:footnote>
  <w:footnote w:type="continuationSeparator" w:id="0">
    <w:p w14:paraId="17E0A861" w14:textId="77777777" w:rsidR="00261CBF" w:rsidRDefault="00261CBF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4FAHQohhMtAAAA"/>
  </w:docVars>
  <w:rsids>
    <w:rsidRoot w:val="00255BF0"/>
    <w:rsid w:val="000011C7"/>
    <w:rsid w:val="000013D9"/>
    <w:rsid w:val="00001D2B"/>
    <w:rsid w:val="000103B4"/>
    <w:rsid w:val="00013CC7"/>
    <w:rsid w:val="00021A14"/>
    <w:rsid w:val="00024DC1"/>
    <w:rsid w:val="00026854"/>
    <w:rsid w:val="00030288"/>
    <w:rsid w:val="00033A0A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0629"/>
    <w:rsid w:val="000D094E"/>
    <w:rsid w:val="000D21B5"/>
    <w:rsid w:val="000D4890"/>
    <w:rsid w:val="000D4DBF"/>
    <w:rsid w:val="000E3168"/>
    <w:rsid w:val="000F18F7"/>
    <w:rsid w:val="000F4268"/>
    <w:rsid w:val="001032E9"/>
    <w:rsid w:val="001415F7"/>
    <w:rsid w:val="0016623E"/>
    <w:rsid w:val="00167678"/>
    <w:rsid w:val="001700F2"/>
    <w:rsid w:val="00170BB9"/>
    <w:rsid w:val="00172158"/>
    <w:rsid w:val="001728AD"/>
    <w:rsid w:val="0017425A"/>
    <w:rsid w:val="001757BB"/>
    <w:rsid w:val="0018288A"/>
    <w:rsid w:val="00185489"/>
    <w:rsid w:val="001855E4"/>
    <w:rsid w:val="001858D8"/>
    <w:rsid w:val="001866A3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0F7"/>
    <w:rsid w:val="001D783F"/>
    <w:rsid w:val="001E0934"/>
    <w:rsid w:val="001E41C5"/>
    <w:rsid w:val="001F3E10"/>
    <w:rsid w:val="001F4150"/>
    <w:rsid w:val="001F5A72"/>
    <w:rsid w:val="001F66AF"/>
    <w:rsid w:val="002034ED"/>
    <w:rsid w:val="002119CC"/>
    <w:rsid w:val="002160A8"/>
    <w:rsid w:val="0021637D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1CBF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08AF"/>
    <w:rsid w:val="002D3188"/>
    <w:rsid w:val="002D3CB4"/>
    <w:rsid w:val="002E1ACD"/>
    <w:rsid w:val="002E402E"/>
    <w:rsid w:val="002E419E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772FA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647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3D9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978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14944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2E10"/>
    <w:rsid w:val="00593A67"/>
    <w:rsid w:val="00594EFC"/>
    <w:rsid w:val="00594FB9"/>
    <w:rsid w:val="0059775E"/>
    <w:rsid w:val="005A0D59"/>
    <w:rsid w:val="005A0DC2"/>
    <w:rsid w:val="005A7450"/>
    <w:rsid w:val="005C0C20"/>
    <w:rsid w:val="005C3997"/>
    <w:rsid w:val="005D2581"/>
    <w:rsid w:val="005E6588"/>
    <w:rsid w:val="005E7406"/>
    <w:rsid w:val="005F4571"/>
    <w:rsid w:val="0060255F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04E7"/>
    <w:rsid w:val="006C4F4B"/>
    <w:rsid w:val="006C60E6"/>
    <w:rsid w:val="006C7F92"/>
    <w:rsid w:val="006D4BB0"/>
    <w:rsid w:val="006F3D94"/>
    <w:rsid w:val="00703FF6"/>
    <w:rsid w:val="00713E01"/>
    <w:rsid w:val="00717BEA"/>
    <w:rsid w:val="007217E3"/>
    <w:rsid w:val="0072389E"/>
    <w:rsid w:val="007254E6"/>
    <w:rsid w:val="007338EA"/>
    <w:rsid w:val="0074100C"/>
    <w:rsid w:val="00744536"/>
    <w:rsid w:val="00751D81"/>
    <w:rsid w:val="00757111"/>
    <w:rsid w:val="0076586B"/>
    <w:rsid w:val="0077316D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94E"/>
    <w:rsid w:val="007E5C46"/>
    <w:rsid w:val="007E7BD0"/>
    <w:rsid w:val="007F2288"/>
    <w:rsid w:val="007F27AE"/>
    <w:rsid w:val="007F2AC2"/>
    <w:rsid w:val="007F2DFC"/>
    <w:rsid w:val="007F304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6BAA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297F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774FF"/>
    <w:rsid w:val="00983851"/>
    <w:rsid w:val="0098668E"/>
    <w:rsid w:val="0099707E"/>
    <w:rsid w:val="009A4951"/>
    <w:rsid w:val="009B70D9"/>
    <w:rsid w:val="009C0572"/>
    <w:rsid w:val="009C106C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3038"/>
    <w:rsid w:val="009E68D2"/>
    <w:rsid w:val="009E7A72"/>
    <w:rsid w:val="009F643F"/>
    <w:rsid w:val="00A04372"/>
    <w:rsid w:val="00A0650C"/>
    <w:rsid w:val="00A1466D"/>
    <w:rsid w:val="00A271BC"/>
    <w:rsid w:val="00A33C7C"/>
    <w:rsid w:val="00A433C7"/>
    <w:rsid w:val="00A46BB4"/>
    <w:rsid w:val="00A55278"/>
    <w:rsid w:val="00A611E8"/>
    <w:rsid w:val="00A644C9"/>
    <w:rsid w:val="00A65238"/>
    <w:rsid w:val="00A70FDE"/>
    <w:rsid w:val="00A72860"/>
    <w:rsid w:val="00A74E15"/>
    <w:rsid w:val="00A76C7D"/>
    <w:rsid w:val="00A812B5"/>
    <w:rsid w:val="00A84008"/>
    <w:rsid w:val="00A8475C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2660"/>
    <w:rsid w:val="00B03CF6"/>
    <w:rsid w:val="00B04F44"/>
    <w:rsid w:val="00B145A4"/>
    <w:rsid w:val="00B14930"/>
    <w:rsid w:val="00B15A92"/>
    <w:rsid w:val="00B22B11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253"/>
    <w:rsid w:val="00B873A1"/>
    <w:rsid w:val="00B87AC4"/>
    <w:rsid w:val="00B925B6"/>
    <w:rsid w:val="00B94812"/>
    <w:rsid w:val="00BB4630"/>
    <w:rsid w:val="00BB7AD9"/>
    <w:rsid w:val="00BC04EB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0C17"/>
    <w:rsid w:val="00C51840"/>
    <w:rsid w:val="00C51E58"/>
    <w:rsid w:val="00C54094"/>
    <w:rsid w:val="00C5432A"/>
    <w:rsid w:val="00C55D85"/>
    <w:rsid w:val="00C64D22"/>
    <w:rsid w:val="00C66F29"/>
    <w:rsid w:val="00C73314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169"/>
    <w:rsid w:val="00CD5CBC"/>
    <w:rsid w:val="00CD78B4"/>
    <w:rsid w:val="00CE7084"/>
    <w:rsid w:val="00CF7E4E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45376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DF4348"/>
    <w:rsid w:val="00E01712"/>
    <w:rsid w:val="00E06D2C"/>
    <w:rsid w:val="00E13F83"/>
    <w:rsid w:val="00E249D1"/>
    <w:rsid w:val="00E25332"/>
    <w:rsid w:val="00E3744E"/>
    <w:rsid w:val="00E43728"/>
    <w:rsid w:val="00E44E3A"/>
    <w:rsid w:val="00E5170E"/>
    <w:rsid w:val="00E5295C"/>
    <w:rsid w:val="00E643D1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2EB3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175C"/>
    <w:rsid w:val="00F649D7"/>
    <w:rsid w:val="00F666AE"/>
    <w:rsid w:val="00F66EC8"/>
    <w:rsid w:val="00F67366"/>
    <w:rsid w:val="00F67EFD"/>
    <w:rsid w:val="00F735E7"/>
    <w:rsid w:val="00F73D47"/>
    <w:rsid w:val="00F81176"/>
    <w:rsid w:val="00F86F91"/>
    <w:rsid w:val="00F90B60"/>
    <w:rsid w:val="00F919F4"/>
    <w:rsid w:val="00FA1A08"/>
    <w:rsid w:val="00FA2752"/>
    <w:rsid w:val="00FA5590"/>
    <w:rsid w:val="00FA7841"/>
    <w:rsid w:val="00FC52F2"/>
    <w:rsid w:val="00FD4798"/>
    <w:rsid w:val="00FE3C96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160A8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1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38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171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545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msintl.com.ua/credit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D4E4BE63C60492696BC7292EA24B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CE209-794A-458F-BDAD-412BF1A81DB9}"/>
      </w:docPartPr>
      <w:docPartBody>
        <w:p w:rsidR="001C5A64" w:rsidRDefault="009125B7" w:rsidP="009125B7">
          <w:pPr>
            <w:pStyle w:val="0D4E4BE63C60492696BC7292EA24B31E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1440B"/>
    <w:rsid w:val="000208C3"/>
    <w:rsid w:val="000B04C3"/>
    <w:rsid w:val="0012788D"/>
    <w:rsid w:val="00161050"/>
    <w:rsid w:val="001C5A64"/>
    <w:rsid w:val="001E1EE4"/>
    <w:rsid w:val="00291D55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684F70"/>
    <w:rsid w:val="006C4D78"/>
    <w:rsid w:val="0071732D"/>
    <w:rsid w:val="00792179"/>
    <w:rsid w:val="0079261A"/>
    <w:rsid w:val="00905F43"/>
    <w:rsid w:val="009125B7"/>
    <w:rsid w:val="0098073A"/>
    <w:rsid w:val="0099681E"/>
    <w:rsid w:val="00AA50CF"/>
    <w:rsid w:val="00B22067"/>
    <w:rsid w:val="00BA5A47"/>
    <w:rsid w:val="00BA6B21"/>
    <w:rsid w:val="00C07E03"/>
    <w:rsid w:val="00C427DC"/>
    <w:rsid w:val="00D905B5"/>
    <w:rsid w:val="00D94963"/>
    <w:rsid w:val="00E5333A"/>
    <w:rsid w:val="00F6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98073A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  <w:style w:type="paragraph" w:customStyle="1" w:styleId="0D4E4BE63C60492696BC7292EA24B31E">
    <w:name w:val="0D4E4BE63C60492696BC7292EA24B31E"/>
    <w:rsid w:val="009125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2021-07-31T17:17:00Z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